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6824A" w14:textId="5D3BEC77" w:rsidR="00816216" w:rsidRPr="00193105" w:rsidRDefault="004D481C" w:rsidP="003F03CC">
      <w:pPr>
        <w:pStyle w:val="Title"/>
        <w:rPr>
          <w:sz w:val="28"/>
          <w:szCs w:val="28"/>
        </w:rPr>
      </w:pPr>
      <w:r w:rsidRPr="00193105">
        <w:rPr>
          <w:sz w:val="28"/>
          <w:szCs w:val="28"/>
        </w:rPr>
        <w:t xml:space="preserve">Jared Murphy                                   </w:t>
      </w:r>
      <w:r w:rsidR="00C50317" w:rsidRPr="00193105">
        <w:rPr>
          <w:sz w:val="28"/>
          <w:szCs w:val="28"/>
        </w:rPr>
        <w:t xml:space="preserve">                              </w:t>
      </w:r>
      <w:r w:rsidR="003F03CC" w:rsidRPr="00193105">
        <w:rPr>
          <w:sz w:val="28"/>
          <w:szCs w:val="28"/>
        </w:rPr>
        <w:t xml:space="preserve">             </w:t>
      </w:r>
      <w:r w:rsidR="000E44E1" w:rsidRPr="00193105">
        <w:rPr>
          <w:sz w:val="28"/>
          <w:szCs w:val="28"/>
        </w:rPr>
        <w:t xml:space="preserve">                                </w:t>
      </w:r>
      <w:r w:rsidR="00193105">
        <w:rPr>
          <w:sz w:val="28"/>
          <w:szCs w:val="28"/>
        </w:rPr>
        <w:t xml:space="preserve"> </w:t>
      </w:r>
      <w:r w:rsidRPr="00193105">
        <w:rPr>
          <w:sz w:val="24"/>
          <w:szCs w:val="24"/>
        </w:rPr>
        <w:t>Data Scientist</w:t>
      </w:r>
    </w:p>
    <w:p w14:paraId="468129D3" w14:textId="21D190B3" w:rsidR="00141A4C" w:rsidRPr="007315D9" w:rsidRDefault="004D481C" w:rsidP="003F03CC">
      <w:pPr>
        <w:rPr>
          <w:sz w:val="16"/>
          <w:szCs w:val="16"/>
        </w:rPr>
      </w:pPr>
      <w:r w:rsidRPr="007315D9">
        <w:rPr>
          <w:sz w:val="16"/>
          <w:szCs w:val="16"/>
        </w:rPr>
        <w:t xml:space="preserve">Forest Hills, NY 11375 </w:t>
      </w:r>
      <w:r w:rsidR="00141A4C" w:rsidRPr="007315D9">
        <w:rPr>
          <w:sz w:val="16"/>
          <w:szCs w:val="16"/>
        </w:rPr>
        <w:t>|</w:t>
      </w:r>
      <w:r w:rsidRPr="007315D9">
        <w:rPr>
          <w:sz w:val="16"/>
          <w:szCs w:val="16"/>
        </w:rPr>
        <w:t xml:space="preserve"> 904-502-0547</w:t>
      </w:r>
      <w:r w:rsidR="003F03CC" w:rsidRPr="007315D9">
        <w:rPr>
          <w:sz w:val="16"/>
          <w:szCs w:val="16"/>
        </w:rPr>
        <w:t xml:space="preserve"> | </w:t>
      </w:r>
      <w:hyperlink r:id="rId8" w:history="1">
        <w:r w:rsidR="003F03CC" w:rsidRPr="007315D9">
          <w:rPr>
            <w:rStyle w:val="Hyperlink"/>
            <w:sz w:val="16"/>
            <w:szCs w:val="16"/>
          </w:rPr>
          <w:t>jared.m.murphy@protonmail.com</w:t>
        </w:r>
      </w:hyperlink>
      <w:r w:rsidRPr="007315D9">
        <w:rPr>
          <w:sz w:val="16"/>
          <w:szCs w:val="16"/>
        </w:rPr>
        <w:t xml:space="preserve"> | </w:t>
      </w:r>
      <w:hyperlink r:id="rId9" w:history="1">
        <w:r w:rsidRPr="007315D9">
          <w:rPr>
            <w:rStyle w:val="Hyperlink"/>
            <w:sz w:val="16"/>
            <w:szCs w:val="16"/>
          </w:rPr>
          <w:t>github.com/</w:t>
        </w:r>
        <w:proofErr w:type="spellStart"/>
        <w:r w:rsidRPr="007315D9">
          <w:rPr>
            <w:rStyle w:val="Hyperlink"/>
            <w:sz w:val="16"/>
            <w:szCs w:val="16"/>
          </w:rPr>
          <w:t>jared</w:t>
        </w:r>
        <w:proofErr w:type="spellEnd"/>
        <w:r w:rsidRPr="007315D9">
          <w:rPr>
            <w:rStyle w:val="Hyperlink"/>
            <w:sz w:val="16"/>
            <w:szCs w:val="16"/>
          </w:rPr>
          <w:t>-m-murphy</w:t>
        </w:r>
      </w:hyperlink>
      <w:r w:rsidRPr="007315D9">
        <w:rPr>
          <w:sz w:val="16"/>
          <w:szCs w:val="16"/>
        </w:rPr>
        <w:t xml:space="preserve"> |  </w:t>
      </w:r>
      <w:hyperlink r:id="rId10" w:history="1">
        <w:r w:rsidRPr="007315D9">
          <w:rPr>
            <w:rStyle w:val="Hyperlink"/>
            <w:sz w:val="16"/>
            <w:szCs w:val="16"/>
          </w:rPr>
          <w:t>linkedin.com/in/</w:t>
        </w:r>
        <w:proofErr w:type="spellStart"/>
        <w:r w:rsidRPr="007315D9">
          <w:rPr>
            <w:rStyle w:val="Hyperlink"/>
            <w:sz w:val="16"/>
            <w:szCs w:val="16"/>
          </w:rPr>
          <w:t>jared</w:t>
        </w:r>
        <w:proofErr w:type="spellEnd"/>
        <w:r w:rsidRPr="007315D9">
          <w:rPr>
            <w:rStyle w:val="Hyperlink"/>
            <w:sz w:val="16"/>
            <w:szCs w:val="16"/>
          </w:rPr>
          <w:t>-m-murphy/</w:t>
        </w:r>
      </w:hyperlink>
      <w:r w:rsidR="003F03CC" w:rsidRPr="007315D9">
        <w:rPr>
          <w:sz w:val="16"/>
          <w:szCs w:val="16"/>
        </w:rPr>
        <w:t xml:space="preserve"> </w:t>
      </w:r>
      <w:r w:rsidRPr="007315D9">
        <w:rPr>
          <w:sz w:val="16"/>
          <w:szCs w:val="16"/>
        </w:rPr>
        <w:t xml:space="preserve"> </w:t>
      </w:r>
    </w:p>
    <w:p w14:paraId="642E4E6E" w14:textId="3F74B045" w:rsidR="006270A9" w:rsidRPr="007315D9" w:rsidRDefault="004D481C" w:rsidP="003F03CC">
      <w:pPr>
        <w:pStyle w:val="Heading1"/>
        <w:rPr>
          <w:sz w:val="24"/>
          <w:szCs w:val="24"/>
        </w:rPr>
      </w:pPr>
      <w:r w:rsidRPr="007315D9">
        <w:rPr>
          <w:sz w:val="24"/>
          <w:szCs w:val="24"/>
        </w:rPr>
        <w:t xml:space="preserve">Summary </w:t>
      </w:r>
    </w:p>
    <w:p w14:paraId="5F83B670" w14:textId="683162B6" w:rsidR="006270A9" w:rsidRPr="00AC03F3" w:rsidRDefault="004D481C" w:rsidP="003F03CC">
      <w:pPr>
        <w:rPr>
          <w:sz w:val="20"/>
          <w:szCs w:val="20"/>
        </w:rPr>
      </w:pPr>
      <w:r w:rsidRPr="00AC03F3">
        <w:rPr>
          <w:sz w:val="20"/>
          <w:szCs w:val="20"/>
        </w:rPr>
        <w:t>I am a Data Scientist with a background in Mathematics and Statistics. I currently specialize in Time Series Analysis, and for my most recently completed project I used ARIMA modeling to test the validity of Covid-19 mortality data released by Johns Hopkins University and the CDC.  I am currently in the final stages of completing a comprehensive technical analysis of the crypto-asset Bitcoin.  In this project I compare the behavior of Bitcoins price action to that of several other asset classes and provide means for making long term forecasts for the future price of Bitcoin. </w:t>
      </w:r>
    </w:p>
    <w:sdt>
      <w:sdtPr>
        <w:rPr>
          <w:sz w:val="20"/>
          <w:szCs w:val="20"/>
        </w:rPr>
        <w:alias w:val="Education:"/>
        <w:tag w:val="Education:"/>
        <w:id w:val="807127995"/>
        <w:placeholder>
          <w:docPart w:val="3EE4D4817B1D4499AD1967EC82A6050E"/>
        </w:placeholder>
        <w:temporary/>
        <w:showingPlcHdr/>
        <w15:appearance w15:val="hidden"/>
      </w:sdtPr>
      <w:sdtEndPr/>
      <w:sdtContent>
        <w:p w14:paraId="5AFAD6C7" w14:textId="77777777" w:rsidR="006270A9" w:rsidRPr="00AC03F3" w:rsidRDefault="009D5933" w:rsidP="003F03CC">
          <w:pPr>
            <w:pStyle w:val="Heading1"/>
            <w:rPr>
              <w:sz w:val="20"/>
              <w:szCs w:val="20"/>
            </w:rPr>
          </w:pPr>
          <w:r w:rsidRPr="007315D9">
            <w:rPr>
              <w:sz w:val="24"/>
              <w:szCs w:val="24"/>
            </w:rPr>
            <w:t>Education</w:t>
          </w:r>
        </w:p>
      </w:sdtContent>
    </w:sdt>
    <w:p w14:paraId="640E864E" w14:textId="0C5C51E7" w:rsidR="006270A9" w:rsidRPr="00AC03F3" w:rsidRDefault="004D481C" w:rsidP="00AC03F3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Springboard Data science career track</w:t>
      </w:r>
      <w:r w:rsidR="00AA12A1" w:rsidRPr="00AC03F3">
        <w:rPr>
          <w:sz w:val="20"/>
          <w:szCs w:val="20"/>
        </w:rPr>
        <w:t xml:space="preserve"> | march 2020 – january 2021</w:t>
      </w:r>
    </w:p>
    <w:p w14:paraId="777BAA80" w14:textId="786218CF" w:rsidR="006270A9" w:rsidRPr="00AC03F3" w:rsidRDefault="004D481C" w:rsidP="00AC03F3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Intensive course in data science, machine learning, Python and SQL</w:t>
      </w:r>
    </w:p>
    <w:p w14:paraId="2FF37361" w14:textId="5E6A14AB" w:rsidR="006270A9" w:rsidRPr="00AC03F3" w:rsidRDefault="00AA12A1" w:rsidP="00AC03F3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B.S. Statistics | University of north florida | June 2013 – August 2015</w:t>
      </w:r>
    </w:p>
    <w:p w14:paraId="322BC52C" w14:textId="3F352321" w:rsidR="006270A9" w:rsidRPr="00AC03F3" w:rsidRDefault="009D5933" w:rsidP="003F03CC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Minor: </w:t>
      </w:r>
      <w:r w:rsidR="00AA12A1" w:rsidRPr="00AC03F3">
        <w:rPr>
          <w:sz w:val="20"/>
          <w:szCs w:val="20"/>
        </w:rPr>
        <w:t>Economics</w:t>
      </w:r>
    </w:p>
    <w:p w14:paraId="543807FE" w14:textId="5A0A1BC0" w:rsidR="006270A9" w:rsidRPr="007315D9" w:rsidRDefault="00AA12A1" w:rsidP="003F03CC">
      <w:pPr>
        <w:pStyle w:val="Heading1"/>
        <w:rPr>
          <w:sz w:val="24"/>
          <w:szCs w:val="24"/>
        </w:rPr>
      </w:pPr>
      <w:r w:rsidRPr="007315D9">
        <w:rPr>
          <w:sz w:val="24"/>
          <w:szCs w:val="24"/>
        </w:rPr>
        <w:t>Skills</w:t>
      </w:r>
    </w:p>
    <w:p w14:paraId="04978168" w14:textId="22CC4060" w:rsidR="006270A9" w:rsidRPr="00AC03F3" w:rsidRDefault="00AA12A1" w:rsidP="00AC03F3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Data Science</w:t>
      </w:r>
    </w:p>
    <w:p w14:paraId="434C15FF" w14:textId="4F8357FC" w:rsidR="006270A9" w:rsidRPr="00AC03F3" w:rsidRDefault="00AA12A1" w:rsidP="00AC03F3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Python, pandas, </w:t>
      </w:r>
      <w:proofErr w:type="spellStart"/>
      <w:r w:rsidRPr="00AC03F3">
        <w:rPr>
          <w:sz w:val="20"/>
          <w:szCs w:val="20"/>
        </w:rPr>
        <w:t>numpy</w:t>
      </w:r>
      <w:proofErr w:type="spellEnd"/>
      <w:r w:rsidRPr="00AC03F3">
        <w:rPr>
          <w:sz w:val="20"/>
          <w:szCs w:val="20"/>
        </w:rPr>
        <w:t xml:space="preserve">, </w:t>
      </w:r>
      <w:proofErr w:type="spellStart"/>
      <w:r w:rsidRPr="00AC03F3">
        <w:rPr>
          <w:sz w:val="20"/>
          <w:szCs w:val="20"/>
        </w:rPr>
        <w:t>statsmodels</w:t>
      </w:r>
      <w:proofErr w:type="spellEnd"/>
      <w:r w:rsidRPr="00AC03F3">
        <w:rPr>
          <w:sz w:val="20"/>
          <w:szCs w:val="20"/>
        </w:rPr>
        <w:t xml:space="preserve">, </w:t>
      </w:r>
      <w:proofErr w:type="spellStart"/>
      <w:r w:rsidRPr="00AC03F3">
        <w:rPr>
          <w:sz w:val="20"/>
          <w:szCs w:val="20"/>
        </w:rPr>
        <w:t>sklearn</w:t>
      </w:r>
      <w:proofErr w:type="spellEnd"/>
    </w:p>
    <w:p w14:paraId="58F4BFB6" w14:textId="7A0520A0" w:rsidR="006270A9" w:rsidRPr="00AC03F3" w:rsidRDefault="00AA12A1" w:rsidP="00AC03F3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Machine learning: supervised learning</w:t>
      </w:r>
    </w:p>
    <w:p w14:paraId="406B8E6C" w14:textId="3A3492E7" w:rsidR="006270A9" w:rsidRPr="00AC03F3" w:rsidRDefault="00AA12A1" w:rsidP="00AC03F3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KNN, Regression, Decision Trees, Random Forest, Gradient Boosting, SVM, Precision, Recall, Accuracy, F1, ROC</w:t>
      </w:r>
    </w:p>
    <w:p w14:paraId="79438EE3" w14:textId="47B83E77" w:rsidR="006270A9" w:rsidRPr="00AC03F3" w:rsidRDefault="00AA12A1" w:rsidP="00AC03F3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machine learning: Unsupervised learning</w:t>
      </w:r>
    </w:p>
    <w:p w14:paraId="2FCD8983" w14:textId="0126E61E" w:rsidR="006270A9" w:rsidRPr="00AC03F3" w:rsidRDefault="00AA12A1" w:rsidP="00AC03F3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K-means Clustering, Hierarchical Clustering, Mean-Shift Clustering, PCA, Cosine Similarity </w:t>
      </w:r>
    </w:p>
    <w:p w14:paraId="7B21218E" w14:textId="12EE7478" w:rsidR="006270A9" w:rsidRPr="00AC03F3" w:rsidRDefault="00AA12A1" w:rsidP="00AC03F3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Mathematics and Statistics</w:t>
      </w:r>
    </w:p>
    <w:p w14:paraId="411142EA" w14:textId="5C5E325C" w:rsidR="006270A9" w:rsidRPr="00AC03F3" w:rsidRDefault="00AA12A1" w:rsidP="00AC03F3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Calculus I, II, III, Linear Algebra, Mathematical Statistics, Probability, Bayesian Methods, Hypothesis Testing, ANOVA, Time Series Analysis</w:t>
      </w:r>
    </w:p>
    <w:p w14:paraId="48E07D79" w14:textId="470A390F" w:rsidR="00AA12A1" w:rsidRPr="00AC03F3" w:rsidRDefault="00AA12A1" w:rsidP="00AC03F3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Relational databases</w:t>
      </w:r>
    </w:p>
    <w:p w14:paraId="02A3D3FD" w14:textId="7DD618E6" w:rsidR="00C9403F" w:rsidRPr="00AC03F3" w:rsidRDefault="00C9403F" w:rsidP="00AC03F3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SQL, MySQL, SQLite</w:t>
      </w:r>
    </w:p>
    <w:p w14:paraId="6B983A96" w14:textId="1AD148BB" w:rsidR="00C9403F" w:rsidRPr="00AC03F3" w:rsidRDefault="00C9403F" w:rsidP="00AC03F3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Data Visualization with python</w:t>
      </w:r>
    </w:p>
    <w:p w14:paraId="24BEDAE6" w14:textId="03E81517" w:rsidR="00AA12A1" w:rsidRPr="00AC03F3" w:rsidRDefault="00C9403F" w:rsidP="00AC03F3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Matplotlib, seaborn </w:t>
      </w:r>
    </w:p>
    <w:p w14:paraId="4E40EE70" w14:textId="7F5C1BA6" w:rsidR="006270A9" w:rsidRPr="007315D9" w:rsidRDefault="00C9403F" w:rsidP="003F03CC">
      <w:pPr>
        <w:pStyle w:val="Heading1"/>
        <w:rPr>
          <w:sz w:val="24"/>
          <w:szCs w:val="24"/>
        </w:rPr>
      </w:pPr>
      <w:r w:rsidRPr="007315D9">
        <w:rPr>
          <w:sz w:val="24"/>
          <w:szCs w:val="24"/>
        </w:rPr>
        <w:t xml:space="preserve">Projects </w:t>
      </w:r>
    </w:p>
    <w:p w14:paraId="2C0819F4" w14:textId="7381DFA8" w:rsidR="006270A9" w:rsidRPr="00AC03F3" w:rsidRDefault="00C9403F" w:rsidP="003F03CC">
      <w:pPr>
        <w:pStyle w:val="Heading2"/>
        <w:rPr>
          <w:sz w:val="20"/>
          <w:szCs w:val="20"/>
        </w:rPr>
      </w:pPr>
      <w:r w:rsidRPr="00AC03F3">
        <w:rPr>
          <w:sz w:val="20"/>
          <w:szCs w:val="20"/>
        </w:rPr>
        <w:t>Excess deaths due to covid-19</w:t>
      </w:r>
      <w:r w:rsidR="009D5933" w:rsidRPr="00AC03F3">
        <w:rPr>
          <w:sz w:val="20"/>
          <w:szCs w:val="20"/>
        </w:rPr>
        <w:t> |</w:t>
      </w:r>
      <w:r w:rsidRPr="00AC03F3">
        <w:rPr>
          <w:sz w:val="20"/>
          <w:szCs w:val="20"/>
        </w:rPr>
        <w:t xml:space="preserve"> may 2020 – november 2020</w:t>
      </w:r>
    </w:p>
    <w:p w14:paraId="4DD86242" w14:textId="79DB7FEF" w:rsidR="006270A9" w:rsidRPr="00AC03F3" w:rsidRDefault="00C9403F" w:rsidP="003F03CC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Python Tools: </w:t>
      </w:r>
      <w:proofErr w:type="spellStart"/>
      <w:r w:rsidRPr="00AC03F3">
        <w:rPr>
          <w:sz w:val="20"/>
          <w:szCs w:val="20"/>
        </w:rPr>
        <w:t>numpy</w:t>
      </w:r>
      <w:proofErr w:type="spellEnd"/>
      <w:r w:rsidRPr="00AC03F3">
        <w:rPr>
          <w:sz w:val="20"/>
          <w:szCs w:val="20"/>
        </w:rPr>
        <w:t xml:space="preserve">, pandas, matplotlib, </w:t>
      </w:r>
      <w:proofErr w:type="spellStart"/>
      <w:r w:rsidRPr="00AC03F3">
        <w:rPr>
          <w:sz w:val="20"/>
          <w:szCs w:val="20"/>
        </w:rPr>
        <w:t>sklearn</w:t>
      </w:r>
      <w:proofErr w:type="spellEnd"/>
      <w:r w:rsidRPr="00AC03F3">
        <w:rPr>
          <w:sz w:val="20"/>
          <w:szCs w:val="20"/>
        </w:rPr>
        <w:t xml:space="preserve">, </w:t>
      </w:r>
      <w:proofErr w:type="spellStart"/>
      <w:r w:rsidRPr="00AC03F3">
        <w:rPr>
          <w:sz w:val="20"/>
          <w:szCs w:val="20"/>
        </w:rPr>
        <w:t>statsmodels</w:t>
      </w:r>
      <w:proofErr w:type="spellEnd"/>
    </w:p>
    <w:p w14:paraId="74C7E7BC" w14:textId="06350A42" w:rsidR="00C9403F" w:rsidRPr="00AC03F3" w:rsidRDefault="00C9403F" w:rsidP="003F03CC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Used CDC mortality data with ARIMA modeling and Facebooks Prophet to estimate excess deaths in US for 2/1/2020-</w:t>
      </w:r>
      <w:proofErr w:type="gramStart"/>
      <w:r w:rsidRPr="00AC03F3">
        <w:rPr>
          <w:sz w:val="20"/>
          <w:szCs w:val="20"/>
        </w:rPr>
        <w:t>10/31/2020</w:t>
      </w:r>
      <w:proofErr w:type="gramEnd"/>
    </w:p>
    <w:p w14:paraId="7DAC1193" w14:textId="5AF7CA20" w:rsidR="00C9403F" w:rsidRPr="00AC03F3" w:rsidRDefault="00C9403F" w:rsidP="003F03CC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Excess deaths were then compared to reported deaths due to Covid-19 and no significant discrepancies were </w:t>
      </w:r>
      <w:proofErr w:type="gramStart"/>
      <w:r w:rsidRPr="00AC03F3">
        <w:rPr>
          <w:sz w:val="20"/>
          <w:szCs w:val="20"/>
        </w:rPr>
        <w:t>found</w:t>
      </w:r>
      <w:proofErr w:type="gramEnd"/>
    </w:p>
    <w:p w14:paraId="6F1210E7" w14:textId="6C06C7C0" w:rsidR="00C9403F" w:rsidRPr="00AC03F3" w:rsidRDefault="00BB72B8" w:rsidP="003F03CC">
      <w:pPr>
        <w:pStyle w:val="ListBullet"/>
        <w:spacing w:line="240" w:lineRule="auto"/>
        <w:rPr>
          <w:sz w:val="20"/>
          <w:szCs w:val="20"/>
        </w:rPr>
      </w:pPr>
      <w:hyperlink r:id="rId11" w:history="1">
        <w:r w:rsidR="00C9403F" w:rsidRPr="00AC03F3">
          <w:rPr>
            <w:rStyle w:val="Hyperlink"/>
            <w:sz w:val="20"/>
            <w:szCs w:val="20"/>
          </w:rPr>
          <w:t>https://github.com/jared-m-murphy/Springboard/blob/main/Capstone_1/Capstone_Final.ipynb</w:t>
        </w:r>
      </w:hyperlink>
      <w:r w:rsidR="00C9403F" w:rsidRPr="00AC03F3">
        <w:rPr>
          <w:sz w:val="20"/>
          <w:szCs w:val="20"/>
        </w:rPr>
        <w:t xml:space="preserve"> </w:t>
      </w:r>
    </w:p>
    <w:p w14:paraId="013E55CC" w14:textId="0C34F983" w:rsidR="006270A9" w:rsidRPr="00AC03F3" w:rsidRDefault="002D74AC" w:rsidP="003F03CC">
      <w:pPr>
        <w:pStyle w:val="Heading2"/>
        <w:rPr>
          <w:sz w:val="20"/>
          <w:szCs w:val="20"/>
        </w:rPr>
      </w:pPr>
      <w:r w:rsidRPr="00AC03F3">
        <w:rPr>
          <w:sz w:val="20"/>
          <w:szCs w:val="20"/>
        </w:rPr>
        <w:t>Bitcoin: A Technical analysis</w:t>
      </w:r>
      <w:r w:rsidR="009D5933" w:rsidRPr="00AC03F3">
        <w:rPr>
          <w:sz w:val="20"/>
          <w:szCs w:val="20"/>
        </w:rPr>
        <w:t> | </w:t>
      </w:r>
      <w:r w:rsidRPr="00AC03F3">
        <w:rPr>
          <w:sz w:val="20"/>
          <w:szCs w:val="20"/>
        </w:rPr>
        <w:t>november 2020 – january 2021</w:t>
      </w:r>
    </w:p>
    <w:p w14:paraId="4F6E2217" w14:textId="1FC908FA" w:rsidR="001B29CF" w:rsidRPr="00AC03F3" w:rsidRDefault="002D74AC" w:rsidP="003F03CC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Python Tools: </w:t>
      </w:r>
      <w:proofErr w:type="spellStart"/>
      <w:r w:rsidRPr="00AC03F3">
        <w:rPr>
          <w:sz w:val="20"/>
          <w:szCs w:val="20"/>
        </w:rPr>
        <w:t>numpy</w:t>
      </w:r>
      <w:proofErr w:type="spellEnd"/>
      <w:r w:rsidRPr="00AC03F3">
        <w:rPr>
          <w:sz w:val="20"/>
          <w:szCs w:val="20"/>
        </w:rPr>
        <w:t>, pandas, matplotlib, seaborn</w:t>
      </w:r>
    </w:p>
    <w:p w14:paraId="7E6A2D7E" w14:textId="7B14BF0F" w:rsidR="002D74AC" w:rsidRPr="00AC03F3" w:rsidRDefault="002D74AC" w:rsidP="003F03CC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Provided a description of Bitcoin as an emerging asset class and a comprehensive overview of its historical price </w:t>
      </w:r>
      <w:proofErr w:type="gramStart"/>
      <w:r w:rsidRPr="00AC03F3">
        <w:rPr>
          <w:sz w:val="20"/>
          <w:szCs w:val="20"/>
        </w:rPr>
        <w:t>action</w:t>
      </w:r>
      <w:proofErr w:type="gramEnd"/>
    </w:p>
    <w:p w14:paraId="75EF0E6D" w14:textId="41E41AB5" w:rsidR="002D74AC" w:rsidRPr="00AC03F3" w:rsidRDefault="002D74AC" w:rsidP="003F03CC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Retrieved various asset price data from API's using </w:t>
      </w:r>
      <w:proofErr w:type="gramStart"/>
      <w:r w:rsidRPr="00AC03F3">
        <w:rPr>
          <w:sz w:val="20"/>
          <w:szCs w:val="20"/>
        </w:rPr>
        <w:t>pandas</w:t>
      </w:r>
      <w:proofErr w:type="gramEnd"/>
    </w:p>
    <w:p w14:paraId="66E1645C" w14:textId="7968C00F" w:rsidR="002D74AC" w:rsidRPr="00AC03F3" w:rsidRDefault="002D74AC" w:rsidP="003F03CC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Created customized charts using matplotlib to provide visual comparisons of Bitcoins volatility and returns to those of </w:t>
      </w:r>
      <w:proofErr w:type="gramStart"/>
      <w:r w:rsidRPr="00AC03F3">
        <w:rPr>
          <w:sz w:val="20"/>
          <w:szCs w:val="20"/>
        </w:rPr>
        <w:t>other</w:t>
      </w:r>
      <w:proofErr w:type="gramEnd"/>
      <w:r w:rsidRPr="00AC03F3">
        <w:rPr>
          <w:sz w:val="20"/>
          <w:szCs w:val="20"/>
        </w:rPr>
        <w:t xml:space="preserve"> asset classes</w:t>
      </w:r>
    </w:p>
    <w:p w14:paraId="429CF3D0" w14:textId="4F1B547E" w:rsidR="002D74AC" w:rsidRPr="00AC03F3" w:rsidRDefault="002D74AC" w:rsidP="003F03CC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Developed complex functions in python to extract meaningful insights from time series financial </w:t>
      </w:r>
      <w:proofErr w:type="gramStart"/>
      <w:r w:rsidRPr="00AC03F3">
        <w:rPr>
          <w:sz w:val="20"/>
          <w:szCs w:val="20"/>
        </w:rPr>
        <w:t>data</w:t>
      </w:r>
      <w:proofErr w:type="gramEnd"/>
    </w:p>
    <w:p w14:paraId="66854D6F" w14:textId="537B087F" w:rsidR="002D74AC" w:rsidRPr="00AC03F3" w:rsidRDefault="002D74AC" w:rsidP="003F03CC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Investigated Bitcoins popular Stock to Flow model and provided price predictions for the coming </w:t>
      </w:r>
      <w:proofErr w:type="gramStart"/>
      <w:r w:rsidRPr="00AC03F3">
        <w:rPr>
          <w:sz w:val="20"/>
          <w:szCs w:val="20"/>
        </w:rPr>
        <w:t>year</w:t>
      </w:r>
      <w:proofErr w:type="gramEnd"/>
    </w:p>
    <w:p w14:paraId="2CFAD607" w14:textId="198D1900" w:rsidR="005E237C" w:rsidRPr="00AC03F3" w:rsidRDefault="00BB72B8" w:rsidP="003F03CC">
      <w:pPr>
        <w:pStyle w:val="ListBullet"/>
        <w:spacing w:line="240" w:lineRule="auto"/>
        <w:rPr>
          <w:sz w:val="20"/>
          <w:szCs w:val="20"/>
        </w:rPr>
      </w:pPr>
      <w:hyperlink r:id="rId12" w:history="1">
        <w:r w:rsidR="005E237C" w:rsidRPr="00AC03F3">
          <w:rPr>
            <w:rStyle w:val="Hyperlink"/>
            <w:sz w:val="20"/>
            <w:szCs w:val="20"/>
          </w:rPr>
          <w:t>https://github.com/jared-m-murphy/Springboard/blob/main/Capstone_2/Bitcoin.ipynb</w:t>
        </w:r>
      </w:hyperlink>
    </w:p>
    <w:p w14:paraId="54E3DAD2" w14:textId="0F21FF01" w:rsidR="005E237C" w:rsidRPr="007315D9" w:rsidRDefault="005E237C" w:rsidP="003F03CC">
      <w:pPr>
        <w:pStyle w:val="Heading1"/>
        <w:rPr>
          <w:sz w:val="24"/>
          <w:szCs w:val="24"/>
        </w:rPr>
      </w:pPr>
      <w:r w:rsidRPr="007315D9">
        <w:rPr>
          <w:sz w:val="24"/>
          <w:szCs w:val="24"/>
        </w:rPr>
        <w:lastRenderedPageBreak/>
        <w:t xml:space="preserve">Employment </w:t>
      </w:r>
    </w:p>
    <w:p w14:paraId="444E857A" w14:textId="6BDCFB1C" w:rsidR="005E237C" w:rsidRPr="00AC03F3" w:rsidRDefault="005E237C" w:rsidP="003F03CC">
      <w:pPr>
        <w:pStyle w:val="Heading2"/>
        <w:rPr>
          <w:sz w:val="20"/>
          <w:szCs w:val="20"/>
        </w:rPr>
      </w:pPr>
      <w:r w:rsidRPr="00AC03F3">
        <w:rPr>
          <w:sz w:val="20"/>
          <w:szCs w:val="20"/>
        </w:rPr>
        <w:t>capenter/residential painter | self-employed | hudson valley, NY | october 2016 - present</w:t>
      </w:r>
    </w:p>
    <w:p w14:paraId="1321BB22" w14:textId="7031B24A" w:rsidR="005E237C" w:rsidRPr="00AC03F3" w:rsidRDefault="005E237C" w:rsidP="003F03CC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Finish carpentry, rough carpentry, drywall, concrete, residential painting</w:t>
      </w:r>
    </w:p>
    <w:p w14:paraId="09B337E0" w14:textId="40E6920E" w:rsidR="005E237C" w:rsidRPr="00AC03F3" w:rsidRDefault="005E237C" w:rsidP="003F03CC">
      <w:pPr>
        <w:pStyle w:val="Heading2"/>
        <w:rPr>
          <w:sz w:val="20"/>
          <w:szCs w:val="20"/>
        </w:rPr>
      </w:pPr>
      <w:r w:rsidRPr="00AC03F3">
        <w:rPr>
          <w:sz w:val="20"/>
          <w:szCs w:val="20"/>
        </w:rPr>
        <w:t>high school equivalency instructor | dutchess community college, poughkeepsie, ny | march 2016 – october 2016</w:t>
      </w:r>
    </w:p>
    <w:p w14:paraId="0F04477D" w14:textId="30C9EF8F" w:rsidR="00193105" w:rsidRPr="00AC03F3" w:rsidRDefault="005E237C" w:rsidP="00193105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High school math and science teacher for students of all ages</w:t>
      </w:r>
    </w:p>
    <w:p w14:paraId="318B5CC9" w14:textId="5C8D0F48" w:rsidR="003450C1" w:rsidRPr="007315D9" w:rsidRDefault="00C50317" w:rsidP="003F03CC">
      <w:pPr>
        <w:pStyle w:val="Heading1"/>
        <w:rPr>
          <w:sz w:val="24"/>
          <w:szCs w:val="24"/>
        </w:rPr>
      </w:pPr>
      <w:r w:rsidRPr="007315D9">
        <w:rPr>
          <w:sz w:val="24"/>
          <w:szCs w:val="24"/>
        </w:rPr>
        <w:t>Awards</w:t>
      </w:r>
      <w:r w:rsidR="003450C1" w:rsidRPr="007315D9">
        <w:rPr>
          <w:sz w:val="24"/>
          <w:szCs w:val="24"/>
        </w:rPr>
        <w:t xml:space="preserve"> </w:t>
      </w:r>
    </w:p>
    <w:p w14:paraId="436B9FCF" w14:textId="12DE8E43" w:rsidR="00193105" w:rsidRPr="00AC03F3" w:rsidRDefault="000E44E1" w:rsidP="00193105">
      <w:pPr>
        <w:pStyle w:val="Heading2"/>
        <w:rPr>
          <w:sz w:val="20"/>
          <w:szCs w:val="20"/>
        </w:rPr>
      </w:pPr>
      <w:r w:rsidRPr="00AC03F3">
        <w:rPr>
          <w:sz w:val="20"/>
          <w:szCs w:val="20"/>
        </w:rPr>
        <w:t xml:space="preserve">graduated summa cum laude | university of north florida | august </w:t>
      </w:r>
      <w:proofErr w:type="gramStart"/>
      <w:r w:rsidRPr="00AC03F3">
        <w:rPr>
          <w:sz w:val="20"/>
          <w:szCs w:val="20"/>
        </w:rPr>
        <w:t>2015</w:t>
      </w:r>
      <w:proofErr w:type="gramEnd"/>
    </w:p>
    <w:p w14:paraId="18A588D7" w14:textId="3BF545E1" w:rsidR="000E44E1" w:rsidRPr="00AC03F3" w:rsidRDefault="00193105" w:rsidP="000E44E1">
      <w:pPr>
        <w:pStyle w:val="Heading2"/>
        <w:rPr>
          <w:sz w:val="20"/>
          <w:szCs w:val="20"/>
        </w:rPr>
      </w:pPr>
      <w:r w:rsidRPr="00AC03F3">
        <w:rPr>
          <w:sz w:val="20"/>
          <w:szCs w:val="20"/>
        </w:rPr>
        <w:t xml:space="preserve">inducted into </w:t>
      </w:r>
      <w:r w:rsidR="000E44E1" w:rsidRPr="00AC03F3">
        <w:rPr>
          <w:sz w:val="20"/>
          <w:szCs w:val="20"/>
        </w:rPr>
        <w:t xml:space="preserve">pi mu epsilon mathematics honors society | florida eta chapter | august </w:t>
      </w:r>
      <w:proofErr w:type="gramStart"/>
      <w:r w:rsidR="000E44E1" w:rsidRPr="00AC03F3">
        <w:rPr>
          <w:sz w:val="20"/>
          <w:szCs w:val="20"/>
        </w:rPr>
        <w:t>2015</w:t>
      </w:r>
      <w:proofErr w:type="gramEnd"/>
    </w:p>
    <w:p w14:paraId="5C9C9A87" w14:textId="4FDBFDEE" w:rsidR="00C50317" w:rsidRPr="007315D9" w:rsidRDefault="00C50317" w:rsidP="003F03CC">
      <w:pPr>
        <w:pStyle w:val="Heading1"/>
        <w:rPr>
          <w:sz w:val="24"/>
          <w:szCs w:val="24"/>
        </w:rPr>
      </w:pPr>
      <w:r w:rsidRPr="007315D9">
        <w:rPr>
          <w:sz w:val="24"/>
          <w:szCs w:val="24"/>
        </w:rPr>
        <w:t>Volunteering</w:t>
      </w:r>
    </w:p>
    <w:p w14:paraId="7EE12680" w14:textId="1613F91A" w:rsidR="00C50317" w:rsidRPr="00AC03F3" w:rsidRDefault="00C50317" w:rsidP="003F03CC">
      <w:pPr>
        <w:pStyle w:val="Heading2"/>
        <w:rPr>
          <w:sz w:val="20"/>
          <w:szCs w:val="20"/>
        </w:rPr>
      </w:pPr>
      <w:bookmarkStart w:id="0" w:name="_Hlk62567633"/>
      <w:r w:rsidRPr="00AC03F3">
        <w:rPr>
          <w:sz w:val="20"/>
          <w:szCs w:val="20"/>
        </w:rPr>
        <w:t>capenter/General contractor | kunzang palchen ling (buddhist center), red hook, ny | january 2016 – september 2019</w:t>
      </w:r>
    </w:p>
    <w:bookmarkEnd w:id="0"/>
    <w:p w14:paraId="62338AD3" w14:textId="65448A43" w:rsidR="00C50317" w:rsidRPr="00AC03F3" w:rsidRDefault="00C50317" w:rsidP="000E44E1">
      <w:pPr>
        <w:pStyle w:val="ListBullet"/>
        <w:spacing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Construction and maintenance of a Buddhist monastery in upstate New York</w:t>
      </w:r>
    </w:p>
    <w:p w14:paraId="3AD4F14D" w14:textId="77777777" w:rsidR="003450C1" w:rsidRDefault="003450C1" w:rsidP="003450C1">
      <w:pPr>
        <w:pStyle w:val="ListBullet"/>
        <w:numPr>
          <w:ilvl w:val="0"/>
          <w:numId w:val="0"/>
        </w:numPr>
      </w:pPr>
    </w:p>
    <w:p w14:paraId="1639F622" w14:textId="77777777" w:rsidR="003450C1" w:rsidRPr="001B29CF" w:rsidRDefault="003450C1" w:rsidP="003450C1">
      <w:pPr>
        <w:pStyle w:val="ListBullet"/>
        <w:numPr>
          <w:ilvl w:val="0"/>
          <w:numId w:val="0"/>
        </w:numPr>
      </w:pPr>
    </w:p>
    <w:p w14:paraId="48A4440D" w14:textId="77777777" w:rsidR="003450C1" w:rsidRDefault="003450C1" w:rsidP="003450C1">
      <w:pPr>
        <w:pStyle w:val="ListBullet"/>
        <w:numPr>
          <w:ilvl w:val="0"/>
          <w:numId w:val="0"/>
        </w:numPr>
      </w:pPr>
    </w:p>
    <w:p w14:paraId="60D38E6C" w14:textId="77777777" w:rsidR="003450C1" w:rsidRPr="001B29CF" w:rsidRDefault="003450C1" w:rsidP="003450C1">
      <w:pPr>
        <w:pStyle w:val="ListBullet"/>
        <w:numPr>
          <w:ilvl w:val="0"/>
          <w:numId w:val="0"/>
        </w:numPr>
      </w:pPr>
    </w:p>
    <w:p w14:paraId="2F0BAE0F" w14:textId="77777777" w:rsidR="003450C1" w:rsidRDefault="003450C1" w:rsidP="003450C1">
      <w:pPr>
        <w:pStyle w:val="ListBullet"/>
        <w:numPr>
          <w:ilvl w:val="0"/>
          <w:numId w:val="0"/>
        </w:numPr>
      </w:pPr>
    </w:p>
    <w:p w14:paraId="6E2153B5" w14:textId="77777777" w:rsidR="003450C1" w:rsidRPr="001B29CF" w:rsidRDefault="003450C1" w:rsidP="003450C1">
      <w:pPr>
        <w:pStyle w:val="ListBullet"/>
        <w:numPr>
          <w:ilvl w:val="0"/>
          <w:numId w:val="0"/>
        </w:numPr>
      </w:pPr>
    </w:p>
    <w:p w14:paraId="7C7F5712" w14:textId="77777777" w:rsidR="003450C1" w:rsidRDefault="003450C1" w:rsidP="003450C1">
      <w:pPr>
        <w:pStyle w:val="ListBullet"/>
        <w:numPr>
          <w:ilvl w:val="0"/>
          <w:numId w:val="0"/>
        </w:numPr>
      </w:pPr>
    </w:p>
    <w:p w14:paraId="5B1C4FD5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p w14:paraId="682F8554" w14:textId="77777777" w:rsidR="005E237C" w:rsidRDefault="005E237C" w:rsidP="005E237C">
      <w:pPr>
        <w:pStyle w:val="ListBullet"/>
        <w:numPr>
          <w:ilvl w:val="0"/>
          <w:numId w:val="0"/>
        </w:numPr>
      </w:pPr>
    </w:p>
    <w:p w14:paraId="021AD763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p w14:paraId="5F489F51" w14:textId="77777777" w:rsidR="005E237C" w:rsidRDefault="005E237C" w:rsidP="005E237C">
      <w:pPr>
        <w:pStyle w:val="ListBullet"/>
        <w:numPr>
          <w:ilvl w:val="0"/>
          <w:numId w:val="0"/>
        </w:numPr>
      </w:pPr>
    </w:p>
    <w:p w14:paraId="040E4DD5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p w14:paraId="260625C6" w14:textId="77777777" w:rsidR="005E237C" w:rsidRDefault="005E237C" w:rsidP="005E237C">
      <w:pPr>
        <w:pStyle w:val="ListBullet"/>
        <w:numPr>
          <w:ilvl w:val="0"/>
          <w:numId w:val="0"/>
        </w:numPr>
      </w:pPr>
    </w:p>
    <w:p w14:paraId="01E1E956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sectPr w:rsidR="005E237C" w:rsidRPr="001B29CF" w:rsidSect="00617B26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BF41B" w14:textId="77777777" w:rsidR="00BB72B8" w:rsidRDefault="00BB72B8">
      <w:pPr>
        <w:spacing w:after="0"/>
      </w:pPr>
      <w:r>
        <w:separator/>
      </w:r>
    </w:p>
  </w:endnote>
  <w:endnote w:type="continuationSeparator" w:id="0">
    <w:p w14:paraId="47C55825" w14:textId="77777777" w:rsidR="00BB72B8" w:rsidRDefault="00BB72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0417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0748C" w14:textId="77777777" w:rsidR="00BB72B8" w:rsidRDefault="00BB72B8">
      <w:pPr>
        <w:spacing w:after="0"/>
      </w:pPr>
      <w:r>
        <w:separator/>
      </w:r>
    </w:p>
  </w:footnote>
  <w:footnote w:type="continuationSeparator" w:id="0">
    <w:p w14:paraId="100CC0D7" w14:textId="77777777" w:rsidR="00BB72B8" w:rsidRDefault="00BB72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1C"/>
    <w:rsid w:val="000A4F59"/>
    <w:rsid w:val="000E44E1"/>
    <w:rsid w:val="00141A4C"/>
    <w:rsid w:val="00193105"/>
    <w:rsid w:val="001B29CF"/>
    <w:rsid w:val="001F2F78"/>
    <w:rsid w:val="0028220F"/>
    <w:rsid w:val="002D74AC"/>
    <w:rsid w:val="003450C1"/>
    <w:rsid w:val="00356C14"/>
    <w:rsid w:val="003F03CC"/>
    <w:rsid w:val="00444360"/>
    <w:rsid w:val="004D481C"/>
    <w:rsid w:val="00585195"/>
    <w:rsid w:val="005E237C"/>
    <w:rsid w:val="00617B26"/>
    <w:rsid w:val="006270A9"/>
    <w:rsid w:val="00675956"/>
    <w:rsid w:val="00681034"/>
    <w:rsid w:val="007315D9"/>
    <w:rsid w:val="00816216"/>
    <w:rsid w:val="0087734B"/>
    <w:rsid w:val="009D5933"/>
    <w:rsid w:val="00AA12A1"/>
    <w:rsid w:val="00AC03F3"/>
    <w:rsid w:val="00BB72B8"/>
    <w:rsid w:val="00BD768D"/>
    <w:rsid w:val="00C13D87"/>
    <w:rsid w:val="00C50317"/>
    <w:rsid w:val="00C61F8E"/>
    <w:rsid w:val="00C9403F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87D15"/>
  <w15:chartTrackingRefBased/>
  <w15:docId w15:val="{0F1A5262-83DA-4C1D-9AEC-E71110A8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D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ed.m.murphy@proton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red-m-murphy/Springboard/blob/main/Capstone_2/Bitcoin.ipyn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red-m-murphy/Springboard/blob/main/Capstone_1/Capstone_Final.ipynb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jared-m-murph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red-m-murphy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E4D4817B1D4499AD1967EC82A60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1BBE-DDD1-4B95-9B0D-135CE17D4DD8}"/>
      </w:docPartPr>
      <w:docPartBody>
        <w:p w:rsidR="00E638C0" w:rsidRDefault="00962ED5">
          <w:pPr>
            <w:pStyle w:val="3EE4D4817B1D4499AD1967EC82A6050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D5"/>
    <w:rsid w:val="00227598"/>
    <w:rsid w:val="00962ED5"/>
    <w:rsid w:val="00D25FE7"/>
    <w:rsid w:val="00E6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4D4817B1D4499AD1967EC82A6050E">
    <w:name w:val="3EE4D4817B1D4499AD1967EC82A60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17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Murphy</dc:creator>
  <cp:keywords/>
  <cp:lastModifiedBy>Jared Murphy</cp:lastModifiedBy>
  <cp:revision>3</cp:revision>
  <dcterms:created xsi:type="dcterms:W3CDTF">2021-01-26T23:36:00Z</dcterms:created>
  <dcterms:modified xsi:type="dcterms:W3CDTF">2021-01-27T02:34:00Z</dcterms:modified>
  <cp:version/>
</cp:coreProperties>
</file>